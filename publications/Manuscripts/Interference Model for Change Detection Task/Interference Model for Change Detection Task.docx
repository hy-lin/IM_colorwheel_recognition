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C07FA4">
      <w:pPr>
        <w:pStyle w:val="Title"/>
      </w:pPr>
      <w:sdt>
        <w:sdtPr>
          <w:alias w:val="Title:"/>
          <w:tag w:val="Title:"/>
          <w:id w:val="726351117"/>
          <w:placeholder>
            <w:docPart w:val="9DE73595BCCD42CF96D4E7A7FD2BBF47"/>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sdt>
      <w:sdtPr>
        <w:alias w:val="Author Name(s), First M. Last, Omit Titles and Degrees:"/>
        <w:tag w:val="Author Name(s), First M. Last, Omit Titles and Degrees:"/>
        <w:id w:val="-1736158886"/>
        <w:placeholder>
          <w:docPart w:val="1A0FD3F56BB24A9ABDCE00659914DB8E"/>
        </w:placeholder>
        <w:temporary/>
        <w:showingPlcHdr/>
        <w15:appearance w15:val="hidden"/>
        <w:text/>
      </w:sdtPr>
      <w:sdtEndPr/>
      <w:sdtContent>
        <w:p w:rsidR="00B823AA" w:rsidRDefault="00B823AA" w:rsidP="00B823AA">
          <w:pPr>
            <w:pStyle w:val="Title2"/>
          </w:pPr>
          <w:r>
            <w:t>[Author Name(s), First M. Last, Omit Titles and Degrees]</w:t>
          </w:r>
        </w:p>
      </w:sdtContent>
    </w:sdt>
    <w:p w:rsidR="00E81978" w:rsidRDefault="00C07FA4" w:rsidP="00B823AA">
      <w:pPr>
        <w:pStyle w:val="Title2"/>
      </w:pPr>
      <w:sdt>
        <w:sdtPr>
          <w:alias w:val="Institutional Affiliation(s):"/>
          <w:tag w:val="Institutional Affiliation(s):"/>
          <w:id w:val="-1771543088"/>
          <w:placeholder>
            <w:docPart w:val="9C6D2F2D3AA24C23BC5C05821F9F219D"/>
          </w:placeholder>
          <w:temporary/>
          <w:showingPlcHdr/>
          <w15:appearance w15:val="hidden"/>
          <w:text/>
        </w:sdtPr>
        <w:sdtEndPr/>
        <w:sdtContent>
          <w:r w:rsidR="005D3A03">
            <w:t>[Institutional Affiliation(s)]</w:t>
          </w:r>
        </w:sdtContent>
      </w:sdt>
    </w:p>
    <w:sdt>
      <w:sdtPr>
        <w:alias w:val="Author Note:"/>
        <w:tag w:val="Author Note:"/>
        <w:id w:val="266668659"/>
        <w:placeholder>
          <w:docPart w:val="5876369229984A41B0A6BDC2357B45C8"/>
        </w:placeholder>
        <w:temporary/>
        <w:showingPlcHdr/>
        <w15:appearance w15:val="hidden"/>
      </w:sdtPr>
      <w:sdtEndPr/>
      <w:sdtContent>
        <w:p w:rsidR="00E81978" w:rsidRDefault="005D3A03">
          <w:pPr>
            <w:pStyle w:val="Title"/>
          </w:pPr>
          <w:r>
            <w:t>Author Note</w:t>
          </w:r>
        </w:p>
      </w:sdtContent>
    </w:sdt>
    <w:sdt>
      <w:sdtPr>
        <w:alias w:val="Include any grant/funding information and a complete correspondence address:"/>
        <w:tag w:val="Include any grant/funding information and a complete correspondence address:"/>
        <w:id w:val="716785028"/>
        <w:placeholder>
          <w:docPart w:val="FAE96138510043AA93481394A4158081"/>
        </w:placeholder>
        <w:temporary/>
        <w:showingPlcHdr/>
        <w15:appearance w15:val="hidden"/>
        <w:text/>
      </w:sdtPr>
      <w:sdtEndPr/>
      <w:sdtContent>
        <w:p w:rsidR="00E81978" w:rsidRDefault="005D3A03" w:rsidP="00B823AA">
          <w:pPr>
            <w:pStyle w:val="Title2"/>
          </w:pPr>
          <w:r>
            <w:t>[Include any grant/funding information and a complete correspondence address.]</w:t>
          </w:r>
        </w:p>
      </w:sdtContent>
    </w:sdt>
    <w:sdt>
      <w:sdtPr>
        <w:alias w:val="Abstract:"/>
        <w:tag w:val="Abstract:"/>
        <w:id w:val="202146031"/>
        <w:placeholder>
          <w:docPart w:val="AF02D32854044BAD8AEBAD55C9BB3B35"/>
        </w:placeholder>
        <w:temporary/>
        <w:showingPlcHdr/>
        <w15:appearance w15:val="hidden"/>
      </w:sdtPr>
      <w:sdtEndPr/>
      <w:sdtContent>
        <w:p w:rsidR="00E81978" w:rsidRDefault="005D3A03">
          <w:pPr>
            <w:pStyle w:val="SectionTitle"/>
          </w:pPr>
          <w:r>
            <w:t>Abstract</w:t>
          </w:r>
        </w:p>
      </w:sdtContent>
    </w:sdt>
    <w:sdt>
      <w:sdtPr>
        <w:alias w:val="Text for abstract:"/>
        <w:tag w:val="Text for abstract:"/>
        <w:id w:val="-1399134618"/>
        <w:placeholder>
          <w:docPart w:val="022033F7C6DD4AA485DEA942F244FE88"/>
        </w:placeholder>
        <w:temporary/>
        <w:showingPlcHdr/>
        <w15:appearance w15:val="hidden"/>
        <w:text/>
      </w:sdtPr>
      <w:sdtEndPr/>
      <w:sdtContent>
        <w:p w:rsidR="00E81978" w:rsidRDefault="005D3A03">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rsidR="00E81978" w:rsidRDefault="005D3A03">
      <w:r>
        <w:rPr>
          <w:rStyle w:val="Emphasis"/>
        </w:rPr>
        <w:t>Keywords</w:t>
      </w:r>
      <w:r>
        <w:t xml:space="preserve">:  </w:t>
      </w:r>
      <w:sdt>
        <w:sdtPr>
          <w:alias w:val="Keywords for abstract:"/>
          <w:tag w:val="Keywords for abstract:"/>
          <w:id w:val="1136374635"/>
          <w:placeholder>
            <w:docPart w:val="AE9603A2CC5241D393F8B6561E5D3BB8"/>
          </w:placeholder>
          <w:temporary/>
          <w:showingPlcHdr/>
          <w15:appearance w15:val="hidden"/>
          <w:text/>
        </w:sdtPr>
        <w:sdtEndPr/>
        <w:sdtContent>
          <w:r>
            <w:t>[Click here to add keywords.]</w:t>
          </w:r>
        </w:sdtContent>
      </w:sdt>
    </w:p>
    <w:p w:rsidR="00E81978" w:rsidRDefault="00C07FA4">
      <w:pPr>
        <w:pStyle w:val="SectionTitle"/>
      </w:pPr>
      <w:sdt>
        <w:sdtPr>
          <w:alias w:val="Section title:"/>
          <w:tag w:val="Section title:"/>
          <w:id w:val="984196707"/>
          <w:placeholder>
            <w:docPart w:val="0AD82F145EAE4212BB25B577AF9073F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D71F66">
            <w:t>Interference Model for Change Detection Task</w:t>
          </w:r>
        </w:sdtContent>
      </w:sdt>
    </w:p>
    <w:p w:rsidR="00E81978" w:rsidRDefault="002827C9" w:rsidP="008F3F63">
      <w:proofErr w:type="spellStart"/>
      <w:r>
        <w:t>Aaaaa</w:t>
      </w:r>
      <w:proofErr w:type="spellEnd"/>
      <w:r>
        <w:t>.</w:t>
      </w:r>
    </w:p>
    <w:p w:rsidR="00E81F0C" w:rsidRDefault="00E81F0C" w:rsidP="008F3F63"/>
    <w:p w:rsidR="00E81F0C" w:rsidRDefault="00B90BC9" w:rsidP="00B90BC9">
      <w:pPr>
        <w:pStyle w:val="Heading1"/>
      </w:pPr>
      <w:r>
        <w:t>Experiment 1</w:t>
      </w:r>
    </w:p>
    <w:p w:rsidR="00BA26D5" w:rsidRDefault="00160CEE" w:rsidP="00BA26D5">
      <w:r>
        <w:t xml:space="preserve">The goal of Experiment 1 is to acquire the data for model comparison. </w:t>
      </w:r>
      <w:r w:rsidR="008D3A8C">
        <w:t xml:space="preserve">The experiment was design </w:t>
      </w:r>
      <w:r w:rsidR="002744AF">
        <w:t>to match the inference rule as close</w:t>
      </w:r>
      <w:r w:rsidR="00FF3944">
        <w:t xml:space="preserve"> as possible, thus, the sampling processes for </w:t>
      </w:r>
      <w:r w:rsidR="00FF3944" w:rsidRPr="00FF3944">
        <w:rPr>
          <w:i/>
        </w:rPr>
        <w:t>change</w:t>
      </w:r>
      <w:r w:rsidR="00FF3944">
        <w:t xml:space="preserve"> and </w:t>
      </w:r>
      <w:r w:rsidR="00FF3944" w:rsidRPr="00FF3944">
        <w:rPr>
          <w:i/>
        </w:rPr>
        <w:t>no change</w:t>
      </w:r>
      <w:r w:rsidR="00FF3944">
        <w:t xml:space="preserve"> conditions are </w:t>
      </w:r>
      <w:r w:rsidR="00340031">
        <w:t xml:space="preserve">identical to what the inference rule assumed. The probe color for the </w:t>
      </w:r>
      <w:r w:rsidR="00340031" w:rsidRPr="00340031">
        <w:rPr>
          <w:i/>
        </w:rPr>
        <w:t>no change</w:t>
      </w:r>
      <w:r w:rsidR="00340031">
        <w:t xml:space="preserve"> condition was identical to the target color, and the probe color for the change condition was randomly choose from any colors that is not target color with equal probability. </w:t>
      </w:r>
      <w:r w:rsidR="00BF71A0">
        <w:t xml:space="preserve">Also, the probability of </w:t>
      </w:r>
      <w:r w:rsidR="00BF71A0" w:rsidRPr="00BF71A0">
        <w:rPr>
          <w:i/>
        </w:rPr>
        <w:t>change</w:t>
      </w:r>
      <w:r w:rsidR="00BF71A0">
        <w:t xml:space="preserve"> and </w:t>
      </w:r>
      <w:r w:rsidR="00BF71A0" w:rsidRPr="00BF71A0">
        <w:rPr>
          <w:i/>
        </w:rPr>
        <w:t>no change</w:t>
      </w:r>
      <w:r w:rsidR="00BF71A0">
        <w:t xml:space="preserve"> condition are equal. </w:t>
      </w:r>
      <w:r w:rsidR="00EF5A8D">
        <w:t xml:space="preserve">With the experiment condition matching the inference rule assumption, the </w:t>
      </w:r>
      <w:r w:rsidR="00903197">
        <w:t xml:space="preserve">result of Experiment 1 would ensure that the model comparison reflects on the core models instead of the inference rule. </w:t>
      </w:r>
    </w:p>
    <w:p w:rsidR="00DE0477" w:rsidRDefault="00CE13A0" w:rsidP="00CE13A0">
      <w:pPr>
        <w:pStyle w:val="Heading2"/>
      </w:pPr>
      <w:r>
        <w:t>Method</w:t>
      </w:r>
    </w:p>
    <w:p w:rsidR="00CE13A0" w:rsidRDefault="00CE13A0" w:rsidP="00CE13A0">
      <w:pPr>
        <w:pStyle w:val="Heading3"/>
      </w:pPr>
      <w:r>
        <w:t>Participants</w:t>
      </w:r>
    </w:p>
    <w:p w:rsidR="00B305B4" w:rsidRDefault="00CE13A0" w:rsidP="00CE13A0">
      <w:r>
        <w:t xml:space="preserve">Twenty participants were recruited from University of Zurich. </w:t>
      </w:r>
      <w:r>
        <w:t>Participants had normal or corrected-to-normal vision</w:t>
      </w:r>
      <w:r>
        <w:t xml:space="preserve"> and no colorblind</w:t>
      </w:r>
      <w:r>
        <w:t>. Participants were rewarded with course credits or 60 Swiss Francs after completing the experiment.</w:t>
      </w:r>
    </w:p>
    <w:p w:rsidR="00B305B4" w:rsidRDefault="00B305B4" w:rsidP="00B305B4">
      <w:pPr>
        <w:pStyle w:val="Heading3"/>
      </w:pPr>
      <w:r>
        <w:t>Material</w:t>
      </w:r>
    </w:p>
    <w:p w:rsidR="00CE13A0" w:rsidRDefault="00B305B4" w:rsidP="00B305B4">
      <w:r>
        <w:t xml:space="preserve">Color patches randomly selected from a color wheel which was created in CIE L*a*b* color space with a radius of 60 and centered at luminance set to 70, </w:t>
      </w:r>
      <w:r w:rsidRPr="00B305B4">
        <w:rPr>
          <w:i/>
        </w:rPr>
        <w:t>a</w:t>
      </w:r>
      <w:r>
        <w:t xml:space="preserve"> set to 20, and </w:t>
      </w:r>
      <w:r w:rsidRPr="00B305B4">
        <w:rPr>
          <w:i/>
        </w:rPr>
        <w:t>b</w:t>
      </w:r>
      <w:r>
        <w:t xml:space="preserve"> set to 38.</w:t>
      </w:r>
      <w:r w:rsidR="00A70CB9">
        <w:t xml:space="preserve"> The minimum distance between selected colors is 1 degree.</w:t>
      </w:r>
      <w:r w:rsidR="00701459">
        <w:t xml:space="preserve"> The stimuli were displayed in RGB value with Gamma correction for </w:t>
      </w:r>
      <w:r w:rsidR="00701459" w:rsidRPr="00701459">
        <w:t>IEC 61966-2-1</w:t>
      </w:r>
      <w:r w:rsidR="00701459">
        <w:t xml:space="preserve"> standard.</w:t>
      </w:r>
    </w:p>
    <w:p w:rsidR="00BF21C5" w:rsidRDefault="00BF21C5" w:rsidP="00BF21C5">
      <w:pPr>
        <w:pStyle w:val="Heading3"/>
      </w:pPr>
      <w:r>
        <w:lastRenderedPageBreak/>
        <w:t>Procedure</w:t>
      </w:r>
    </w:p>
    <w:p w:rsidR="00BF21C5" w:rsidRPr="00BF21C5" w:rsidRDefault="00BF21C5" w:rsidP="00BF21C5">
      <w:r>
        <w:t xml:space="preserve">The experiment consisted of four identical sessions on different days, and each session </w:t>
      </w:r>
      <w:r w:rsidR="009D2EDF">
        <w:t>took about one hour to complete. At</w:t>
      </w:r>
      <w:r w:rsidR="00D57C6F">
        <w:t xml:space="preserve"> the beginning of</w:t>
      </w:r>
      <w:r w:rsidR="009D2EDF">
        <w:t xml:space="preserve"> each trial, several color patches were displayed on the screen</w:t>
      </w:r>
      <w:r w:rsidR="00124B82">
        <w:t xml:space="preserve"> for 500ms, which was followed by a blank screen for 500ms</w:t>
      </w:r>
      <w:r w:rsidR="009D2EDF">
        <w:t>.</w:t>
      </w:r>
      <w:r w:rsidR="00D57C6F">
        <w:t xml:space="preserve"> The locations of the color patches were randomly selected from</w:t>
      </w:r>
      <w:r w:rsidR="00727BFC">
        <w:t xml:space="preserve"> 13 possible locations on an invisible circle which ce</w:t>
      </w:r>
      <w:r w:rsidR="00630969">
        <w:t xml:space="preserve">ntered at the center of screen. </w:t>
      </w:r>
      <w:r w:rsidR="00AC361D">
        <w:t xml:space="preserve">After the blank screen, a probe was displayed on </w:t>
      </w:r>
      <w:r w:rsidR="00B037AF">
        <w:t xml:space="preserve">one of the stimuli locations, and empty frames were displayed on the rest of the stimuli locations. Participants were asked to judge if the probe is the same color as the </w:t>
      </w:r>
      <w:bookmarkStart w:id="0" w:name="_GoBack"/>
      <w:bookmarkEnd w:id="0"/>
    </w:p>
    <w:p w:rsidR="00A70CB9" w:rsidRPr="00CE13A0" w:rsidRDefault="00A70CB9" w:rsidP="00B305B4"/>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884CC8159DAD454C927EB793AA7757E8"/>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F73E2C0447F0413DA8B93886564D0FFA"/>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114478F7CAC044009FD3F9AC74492EC7"/>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5BC3C7B9C3D349E8AFB6558FE0F2006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2072F130376F4A59BD11801988F9B414"/>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1D8BA1E098644060A073E0371C313482"/>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0728D0790348466D9270161A959ABE50"/>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90BA656E6CB74DC38D48CDD4BEBDEE21"/>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7DDF06A13145419F9A1073B36F1C02A0"/>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453D40163B764CAB8FB2B4186C302D3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510944E05D524F2C9DBB0EC362BDCF66"/>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037DF39D741C48AB94E2A1118DFC8500"/>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8DD6CF9E1FA64E149882096171D3A2ED"/>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946B6ED8F5924B23869C9FC3EDD001AB"/>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C11F851531284477BC7732E638FA81F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70C54124F007402AA7A7F40E43D33BB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73C65A34071B435F914056248CC94A5D"/>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1141F7D1A546425DA667567B1345B894"/>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4DD8ADA21CDA4A3F87A7F7DC22EB2C6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91F521E546FF4E128E47DFA7C2225BD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6EA012AB991C443DBA34052665568230"/>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DA1E404204A14239A50199CED79B7D12"/>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42C5B3DE9EFA44EDAC0198538F94F1FA"/>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8C41B8347494C518CA1A54BA2D79D9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BA72C1B225CF49A8909603DBB5AB0048"/>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B9BF6E6450D94C61962BCC984C836D2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564DE9B2B3E44B738E7E19EC4458468A"/>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7AA2C53CA3D54F41A8095A2F0121609E"/>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5DE264BAA6A946B4BFF408B5E3AC488A"/>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705216AC8CDD4F0A98E18CD540CC414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D27B7106D8AA4AEE9F26BEDDED45783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689A2D631E564023ACDF41F7172A92B7"/>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E6B4DB3C656C4769AF119AFBE95C5B7B"/>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357983AF09554C828E8E476EC2324F87"/>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454ABB930F8848F6A688AE29099254CB"/>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47012F38E9EA4871B7AA6C5E41B81B46"/>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A55B02C916A94AB7A945553E3AA05D94"/>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82236BB74AA54115A1740661851DC1BE"/>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5052E3F5B9B943E28BAF2A7887024327"/>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149459C6EF024F2FAFCBA241E36A585A"/>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zh-TW"/>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D594D782D5B04DF9A88A7E4D3333711D"/>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7FA4" w:rsidRDefault="00C07FA4">
      <w:pPr>
        <w:spacing w:line="240" w:lineRule="auto"/>
      </w:pPr>
      <w:r>
        <w:separator/>
      </w:r>
    </w:p>
    <w:p w:rsidR="00C07FA4" w:rsidRDefault="00C07FA4"/>
  </w:endnote>
  <w:endnote w:type="continuationSeparator" w:id="0">
    <w:p w:rsidR="00C07FA4" w:rsidRDefault="00C07FA4">
      <w:pPr>
        <w:spacing w:line="240" w:lineRule="auto"/>
      </w:pPr>
      <w:r>
        <w:continuationSeparator/>
      </w:r>
    </w:p>
    <w:p w:rsidR="00C07FA4" w:rsidRDefault="00C07F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7FA4" w:rsidRDefault="00C07FA4">
      <w:pPr>
        <w:spacing w:line="240" w:lineRule="auto"/>
      </w:pPr>
      <w:r>
        <w:separator/>
      </w:r>
    </w:p>
    <w:p w:rsidR="00C07FA4" w:rsidRDefault="00C07FA4"/>
  </w:footnote>
  <w:footnote w:type="continuationSeparator" w:id="0">
    <w:p w:rsidR="00C07FA4" w:rsidRDefault="00C07FA4">
      <w:pPr>
        <w:spacing w:line="240" w:lineRule="auto"/>
      </w:pPr>
      <w:r>
        <w:continuationSeparator/>
      </w:r>
    </w:p>
    <w:p w:rsidR="00C07FA4" w:rsidRDefault="00C07FA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C07FA4">
    <w:pPr>
      <w:pStyle w:val="Header"/>
    </w:pPr>
    <w:sdt>
      <w:sdtPr>
        <w:rPr>
          <w:rStyle w:val="Strong"/>
        </w:rPr>
        <w:alias w:val="Running head"/>
        <w:tag w:val=""/>
        <w:id w:val="12739865"/>
        <w:placeholder>
          <w:docPart w:val="149459C6EF024F2FAFCBA241E36A585A"/>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0601E">
          <w:rPr>
            <w:rStyle w:val="Strong"/>
          </w:rPr>
          <w:t>[Shortened Title up to 50 Characters]</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E21358">
      <w:rPr>
        <w:rStyle w:val="Strong"/>
        <w:noProof/>
      </w:rPr>
      <w:t>6</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D3A03">
    <w:pPr>
      <w:pStyle w:val="Header"/>
      <w:rPr>
        <w:rStyle w:val="Strong"/>
      </w:rPr>
    </w:pPr>
    <w:r>
      <w:t xml:space="preserve">Running head: </w:t>
    </w:r>
    <w:sdt>
      <w:sdtPr>
        <w:rPr>
          <w:rStyle w:val="Strong"/>
        </w:rPr>
        <w:alias w:val="Running head"/>
        <w:tag w:val=""/>
        <w:id w:val="-696842620"/>
        <w:placeholder>
          <w:docPart w:val="D594D782D5B04DF9A88A7E4D3333711D"/>
        </w:placeholder>
        <w:showingPlcHd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CF6E91">
          <w:rPr>
            <w:rStyle w:val="Strong"/>
          </w:rPr>
          <w:t>[Shortened Title up to 50 Characters]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CE13A0">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zQ3NjAxNrM0NDIwNjVW0lEKTi0uzszPAykwqgUAL+HbKCwAAAA="/>
  </w:docVars>
  <w:rsids>
    <w:rsidRoot w:val="00D71F66"/>
    <w:rsid w:val="00057233"/>
    <w:rsid w:val="000D3F41"/>
    <w:rsid w:val="000F122B"/>
    <w:rsid w:val="00124B82"/>
    <w:rsid w:val="00160CEE"/>
    <w:rsid w:val="002744AF"/>
    <w:rsid w:val="002827C9"/>
    <w:rsid w:val="00340031"/>
    <w:rsid w:val="00355DCA"/>
    <w:rsid w:val="00522A7B"/>
    <w:rsid w:val="00551A02"/>
    <w:rsid w:val="005534FA"/>
    <w:rsid w:val="005D3A03"/>
    <w:rsid w:val="00630969"/>
    <w:rsid w:val="00701459"/>
    <w:rsid w:val="00727BFC"/>
    <w:rsid w:val="008002C0"/>
    <w:rsid w:val="008C5323"/>
    <w:rsid w:val="008D3A8C"/>
    <w:rsid w:val="008F3F63"/>
    <w:rsid w:val="00903197"/>
    <w:rsid w:val="009A6A3B"/>
    <w:rsid w:val="009D2EDF"/>
    <w:rsid w:val="00A70CB9"/>
    <w:rsid w:val="00AB0981"/>
    <w:rsid w:val="00AC361D"/>
    <w:rsid w:val="00B037AF"/>
    <w:rsid w:val="00B305B4"/>
    <w:rsid w:val="00B823AA"/>
    <w:rsid w:val="00B90BC9"/>
    <w:rsid w:val="00BA26D5"/>
    <w:rsid w:val="00BA45DB"/>
    <w:rsid w:val="00BF21C5"/>
    <w:rsid w:val="00BF4184"/>
    <w:rsid w:val="00BF71A0"/>
    <w:rsid w:val="00C0601E"/>
    <w:rsid w:val="00C07FA4"/>
    <w:rsid w:val="00C31D30"/>
    <w:rsid w:val="00CD6E39"/>
    <w:rsid w:val="00CE13A0"/>
    <w:rsid w:val="00CF6E91"/>
    <w:rsid w:val="00D06544"/>
    <w:rsid w:val="00D57C6F"/>
    <w:rsid w:val="00D71F66"/>
    <w:rsid w:val="00D85B68"/>
    <w:rsid w:val="00DE0477"/>
    <w:rsid w:val="00E21358"/>
    <w:rsid w:val="00E6004D"/>
    <w:rsid w:val="00E81978"/>
    <w:rsid w:val="00E81F0C"/>
    <w:rsid w:val="00EF5A8D"/>
    <w:rsid w:val="00F379B7"/>
    <w:rsid w:val="00F525FA"/>
    <w:rsid w:val="00FF2002"/>
    <w:rsid w:val="00FF39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940E8"/>
  <w15:chartTrackingRefBased/>
  <w15:docId w15:val="{3E840F2E-5B84-4401-B870-556443C44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4"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uan-Yu%20Lin\AppData\Roaming\Microsoft\Templates\APA%20style%20report%20(6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E73595BCCD42CF96D4E7A7FD2BBF47"/>
        <w:category>
          <w:name w:val="General"/>
          <w:gallery w:val="placeholder"/>
        </w:category>
        <w:types>
          <w:type w:val="bbPlcHdr"/>
        </w:types>
        <w:behaviors>
          <w:behavior w:val="content"/>
        </w:behaviors>
        <w:guid w:val="{05F1303B-98C6-46A9-AC9E-DA51D6571BEB}"/>
      </w:docPartPr>
      <w:docPartBody>
        <w:p w:rsidR="00000000" w:rsidRDefault="00DB6E85">
          <w:pPr>
            <w:pStyle w:val="9DE73595BCCD42CF96D4E7A7FD2BBF47"/>
          </w:pPr>
          <w:r>
            <w:t>[Title Here, up to 12 Words, on One to Two Lines]</w:t>
          </w:r>
        </w:p>
      </w:docPartBody>
    </w:docPart>
    <w:docPart>
      <w:docPartPr>
        <w:name w:val="1A0FD3F56BB24A9ABDCE00659914DB8E"/>
        <w:category>
          <w:name w:val="General"/>
          <w:gallery w:val="placeholder"/>
        </w:category>
        <w:types>
          <w:type w:val="bbPlcHdr"/>
        </w:types>
        <w:behaviors>
          <w:behavior w:val="content"/>
        </w:behaviors>
        <w:guid w:val="{2AC4A910-0208-4906-B349-2EC54571FE5D}"/>
      </w:docPartPr>
      <w:docPartBody>
        <w:p w:rsidR="00000000" w:rsidRDefault="00DB6E85">
          <w:pPr>
            <w:pStyle w:val="1A0FD3F56BB24A9ABDCE00659914DB8E"/>
          </w:pPr>
          <w:r>
            <w:t>[Author Name(s), First M. Last, Omit Titles and Degrees]</w:t>
          </w:r>
        </w:p>
      </w:docPartBody>
    </w:docPart>
    <w:docPart>
      <w:docPartPr>
        <w:name w:val="9C6D2F2D3AA24C23BC5C05821F9F219D"/>
        <w:category>
          <w:name w:val="General"/>
          <w:gallery w:val="placeholder"/>
        </w:category>
        <w:types>
          <w:type w:val="bbPlcHdr"/>
        </w:types>
        <w:behaviors>
          <w:behavior w:val="content"/>
        </w:behaviors>
        <w:guid w:val="{2D959327-B15F-440E-B595-F3F4E304CBAE}"/>
      </w:docPartPr>
      <w:docPartBody>
        <w:p w:rsidR="00000000" w:rsidRDefault="00DB6E85">
          <w:pPr>
            <w:pStyle w:val="9C6D2F2D3AA24C23BC5C05821F9F219D"/>
          </w:pPr>
          <w:r>
            <w:t>[Institutional Affiliation(s)]</w:t>
          </w:r>
        </w:p>
      </w:docPartBody>
    </w:docPart>
    <w:docPart>
      <w:docPartPr>
        <w:name w:val="5876369229984A41B0A6BDC2357B45C8"/>
        <w:category>
          <w:name w:val="General"/>
          <w:gallery w:val="placeholder"/>
        </w:category>
        <w:types>
          <w:type w:val="bbPlcHdr"/>
        </w:types>
        <w:behaviors>
          <w:behavior w:val="content"/>
        </w:behaviors>
        <w:guid w:val="{F01789D1-BAC0-4BB1-828E-28C40E686C05}"/>
      </w:docPartPr>
      <w:docPartBody>
        <w:p w:rsidR="00000000" w:rsidRDefault="00DB6E85">
          <w:pPr>
            <w:pStyle w:val="5876369229984A41B0A6BDC2357B45C8"/>
          </w:pPr>
          <w:r>
            <w:t>Author Note</w:t>
          </w:r>
        </w:p>
      </w:docPartBody>
    </w:docPart>
    <w:docPart>
      <w:docPartPr>
        <w:name w:val="FAE96138510043AA93481394A4158081"/>
        <w:category>
          <w:name w:val="General"/>
          <w:gallery w:val="placeholder"/>
        </w:category>
        <w:types>
          <w:type w:val="bbPlcHdr"/>
        </w:types>
        <w:behaviors>
          <w:behavior w:val="content"/>
        </w:behaviors>
        <w:guid w:val="{044AC78F-31AD-455C-9B4E-46E7EEE7162F}"/>
      </w:docPartPr>
      <w:docPartBody>
        <w:p w:rsidR="00000000" w:rsidRDefault="00DB6E85">
          <w:pPr>
            <w:pStyle w:val="FAE96138510043AA93481394A4158081"/>
          </w:pPr>
          <w:r>
            <w:t>[Include any grant/funding information and a complete correspondence address.]</w:t>
          </w:r>
        </w:p>
      </w:docPartBody>
    </w:docPart>
    <w:docPart>
      <w:docPartPr>
        <w:name w:val="AF02D32854044BAD8AEBAD55C9BB3B35"/>
        <w:category>
          <w:name w:val="General"/>
          <w:gallery w:val="placeholder"/>
        </w:category>
        <w:types>
          <w:type w:val="bbPlcHdr"/>
        </w:types>
        <w:behaviors>
          <w:behavior w:val="content"/>
        </w:behaviors>
        <w:guid w:val="{72F7F025-EE08-4CC0-A7BD-1F9D78C5B645}"/>
      </w:docPartPr>
      <w:docPartBody>
        <w:p w:rsidR="00000000" w:rsidRDefault="00DB6E85">
          <w:pPr>
            <w:pStyle w:val="AF02D32854044BAD8AEBAD55C9BB3B35"/>
          </w:pPr>
          <w:r>
            <w:t>Abstract</w:t>
          </w:r>
        </w:p>
      </w:docPartBody>
    </w:docPart>
    <w:docPart>
      <w:docPartPr>
        <w:name w:val="022033F7C6DD4AA485DEA942F244FE88"/>
        <w:category>
          <w:name w:val="General"/>
          <w:gallery w:val="placeholder"/>
        </w:category>
        <w:types>
          <w:type w:val="bbPlcHdr"/>
        </w:types>
        <w:behaviors>
          <w:behavior w:val="content"/>
        </w:behaviors>
        <w:guid w:val="{41D4CE93-83FB-473A-9DD7-83EF05C12868}"/>
      </w:docPartPr>
      <w:docPartBody>
        <w:p w:rsidR="00000000" w:rsidRDefault="00DB6E85">
          <w:pPr>
            <w:pStyle w:val="022033F7C6DD4AA485DEA942F244FE88"/>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w:t>
          </w:r>
          <w:r>
            <w:t>ate are available on the Home tab of the ribbon, in the Styles gallery.]</w:t>
          </w:r>
        </w:p>
      </w:docPartBody>
    </w:docPart>
    <w:docPart>
      <w:docPartPr>
        <w:name w:val="AE9603A2CC5241D393F8B6561E5D3BB8"/>
        <w:category>
          <w:name w:val="General"/>
          <w:gallery w:val="placeholder"/>
        </w:category>
        <w:types>
          <w:type w:val="bbPlcHdr"/>
        </w:types>
        <w:behaviors>
          <w:behavior w:val="content"/>
        </w:behaviors>
        <w:guid w:val="{3CF5DFC6-98CC-4D45-9417-744922D0E867}"/>
      </w:docPartPr>
      <w:docPartBody>
        <w:p w:rsidR="00000000" w:rsidRDefault="00DB6E85">
          <w:pPr>
            <w:pStyle w:val="AE9603A2CC5241D393F8B6561E5D3BB8"/>
          </w:pPr>
          <w:r>
            <w:t>[Click here to add keywords.]</w:t>
          </w:r>
        </w:p>
      </w:docPartBody>
    </w:docPart>
    <w:docPart>
      <w:docPartPr>
        <w:name w:val="0AD82F145EAE4212BB25B577AF9073F0"/>
        <w:category>
          <w:name w:val="General"/>
          <w:gallery w:val="placeholder"/>
        </w:category>
        <w:types>
          <w:type w:val="bbPlcHdr"/>
        </w:types>
        <w:behaviors>
          <w:behavior w:val="content"/>
        </w:behaviors>
        <w:guid w:val="{5CF6D9FB-9688-462A-BD1D-2D3104BFB03C}"/>
      </w:docPartPr>
      <w:docPartBody>
        <w:p w:rsidR="00000000" w:rsidRDefault="00DB6E85">
          <w:pPr>
            <w:pStyle w:val="0AD82F145EAE4212BB25B577AF9073F0"/>
          </w:pPr>
          <w:r>
            <w:t>[Title Here, up to 12 Words, on One to Two Lines]</w:t>
          </w:r>
        </w:p>
      </w:docPartBody>
    </w:docPart>
    <w:docPart>
      <w:docPartPr>
        <w:name w:val="884CC8159DAD454C927EB793AA7757E8"/>
        <w:category>
          <w:name w:val="General"/>
          <w:gallery w:val="placeholder"/>
        </w:category>
        <w:types>
          <w:type w:val="bbPlcHdr"/>
        </w:types>
        <w:behaviors>
          <w:behavior w:val="content"/>
        </w:behaviors>
        <w:guid w:val="{9174DC79-CA18-4665-A292-0D347F81C081}"/>
      </w:docPartPr>
      <w:docPartBody>
        <w:p w:rsidR="00000000" w:rsidRDefault="00DB6E85">
          <w:pPr>
            <w:pStyle w:val="884CC8159DAD454C927EB793AA7757E8"/>
          </w:pPr>
          <w:r>
            <w:t>Footnotes</w:t>
          </w:r>
        </w:p>
      </w:docPartBody>
    </w:docPart>
    <w:docPart>
      <w:docPartPr>
        <w:name w:val="F73E2C0447F0413DA8B93886564D0FFA"/>
        <w:category>
          <w:name w:val="General"/>
          <w:gallery w:val="placeholder"/>
        </w:category>
        <w:types>
          <w:type w:val="bbPlcHdr"/>
        </w:types>
        <w:behaviors>
          <w:behavior w:val="content"/>
        </w:behaviors>
        <w:guid w:val="{3186238B-83E5-4BF4-9F60-918DD27B9D99}"/>
      </w:docPartPr>
      <w:docPartBody>
        <w:p w:rsidR="00000000" w:rsidRDefault="00DB6E85">
          <w:pPr>
            <w:pStyle w:val="F73E2C0447F0413DA8B93886564D0FFA"/>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114478F7CAC044009FD3F9AC74492EC7"/>
        <w:category>
          <w:name w:val="General"/>
          <w:gallery w:val="placeholder"/>
        </w:category>
        <w:types>
          <w:type w:val="bbPlcHdr"/>
        </w:types>
        <w:behaviors>
          <w:behavior w:val="content"/>
        </w:behaviors>
        <w:guid w:val="{AEC8E230-07C8-45D3-9D73-E597B74601EB}"/>
      </w:docPartPr>
      <w:docPartBody>
        <w:p w:rsidR="00000000" w:rsidRDefault="00DB6E85">
          <w:pPr>
            <w:pStyle w:val="114478F7CAC044009FD3F9AC74492EC7"/>
          </w:pPr>
          <w:r w:rsidRPr="00C0601E">
            <w:t>[Table Title]</w:t>
          </w:r>
        </w:p>
      </w:docPartBody>
    </w:docPart>
    <w:docPart>
      <w:docPartPr>
        <w:name w:val="5BC3C7B9C3D349E8AFB6558FE0F2006B"/>
        <w:category>
          <w:name w:val="General"/>
          <w:gallery w:val="placeholder"/>
        </w:category>
        <w:types>
          <w:type w:val="bbPlcHdr"/>
        </w:types>
        <w:behaviors>
          <w:behavior w:val="content"/>
        </w:behaviors>
        <w:guid w:val="{E1A811D0-B6E6-4B5A-9EC3-5FC24634B19E}"/>
      </w:docPartPr>
      <w:docPartBody>
        <w:p w:rsidR="00000000" w:rsidRDefault="00DB6E85">
          <w:pPr>
            <w:pStyle w:val="5BC3C7B9C3D349E8AFB6558FE0F2006B"/>
          </w:pPr>
          <w:r w:rsidRPr="00BF4184">
            <w:t>Column Head</w:t>
          </w:r>
        </w:p>
      </w:docPartBody>
    </w:docPart>
    <w:docPart>
      <w:docPartPr>
        <w:name w:val="2072F130376F4A59BD11801988F9B414"/>
        <w:category>
          <w:name w:val="General"/>
          <w:gallery w:val="placeholder"/>
        </w:category>
        <w:types>
          <w:type w:val="bbPlcHdr"/>
        </w:types>
        <w:behaviors>
          <w:behavior w:val="content"/>
        </w:behaviors>
        <w:guid w:val="{67924373-C12B-4EB1-B236-C19BB37BBBA0}"/>
      </w:docPartPr>
      <w:docPartBody>
        <w:p w:rsidR="00000000" w:rsidRDefault="00DB6E85">
          <w:pPr>
            <w:pStyle w:val="2072F130376F4A59BD11801988F9B414"/>
          </w:pPr>
          <w:r w:rsidRPr="00BF4184">
            <w:t>Column Head</w:t>
          </w:r>
        </w:p>
      </w:docPartBody>
    </w:docPart>
    <w:docPart>
      <w:docPartPr>
        <w:name w:val="1D8BA1E098644060A073E0371C313482"/>
        <w:category>
          <w:name w:val="General"/>
          <w:gallery w:val="placeholder"/>
        </w:category>
        <w:types>
          <w:type w:val="bbPlcHdr"/>
        </w:types>
        <w:behaviors>
          <w:behavior w:val="content"/>
        </w:behaviors>
        <w:guid w:val="{9AC88BC8-D246-42DB-B9FE-7531E21A6C4B}"/>
      </w:docPartPr>
      <w:docPartBody>
        <w:p w:rsidR="00000000" w:rsidRDefault="00DB6E85">
          <w:pPr>
            <w:pStyle w:val="1D8BA1E098644060A073E0371C313482"/>
          </w:pPr>
          <w:r w:rsidRPr="00BF4184">
            <w:t>Column Head</w:t>
          </w:r>
        </w:p>
      </w:docPartBody>
    </w:docPart>
    <w:docPart>
      <w:docPartPr>
        <w:name w:val="0728D0790348466D9270161A959ABE50"/>
        <w:category>
          <w:name w:val="General"/>
          <w:gallery w:val="placeholder"/>
        </w:category>
        <w:types>
          <w:type w:val="bbPlcHdr"/>
        </w:types>
        <w:behaviors>
          <w:behavior w:val="content"/>
        </w:behaviors>
        <w:guid w:val="{C33729C4-1EC5-482A-97DC-F53650F7E0FA}"/>
      </w:docPartPr>
      <w:docPartBody>
        <w:p w:rsidR="00000000" w:rsidRDefault="00DB6E85">
          <w:pPr>
            <w:pStyle w:val="0728D0790348466D9270161A959ABE50"/>
          </w:pPr>
          <w:r w:rsidRPr="00BF4184">
            <w:t>Column Head</w:t>
          </w:r>
        </w:p>
      </w:docPartBody>
    </w:docPart>
    <w:docPart>
      <w:docPartPr>
        <w:name w:val="90BA656E6CB74DC38D48CDD4BEBDEE21"/>
        <w:category>
          <w:name w:val="General"/>
          <w:gallery w:val="placeholder"/>
        </w:category>
        <w:types>
          <w:type w:val="bbPlcHdr"/>
        </w:types>
        <w:behaviors>
          <w:behavior w:val="content"/>
        </w:behaviors>
        <w:guid w:val="{7C00FD79-344C-45DD-BE61-ED67003F1BC8}"/>
      </w:docPartPr>
      <w:docPartBody>
        <w:p w:rsidR="00000000" w:rsidRDefault="00DB6E85">
          <w:pPr>
            <w:pStyle w:val="90BA656E6CB74DC38D48CDD4BEBDEE21"/>
          </w:pPr>
          <w:r w:rsidRPr="00BF4184">
            <w:t>Column Head</w:t>
          </w:r>
        </w:p>
      </w:docPartBody>
    </w:docPart>
    <w:docPart>
      <w:docPartPr>
        <w:name w:val="7DDF06A13145419F9A1073B36F1C02A0"/>
        <w:category>
          <w:name w:val="General"/>
          <w:gallery w:val="placeholder"/>
        </w:category>
        <w:types>
          <w:type w:val="bbPlcHdr"/>
        </w:types>
        <w:behaviors>
          <w:behavior w:val="content"/>
        </w:behaviors>
        <w:guid w:val="{1D55C83B-5E68-4E8F-A824-D8D666739766}"/>
      </w:docPartPr>
      <w:docPartBody>
        <w:p w:rsidR="00000000" w:rsidRDefault="00DB6E85">
          <w:pPr>
            <w:pStyle w:val="7DDF06A13145419F9A1073B36F1C02A0"/>
          </w:pPr>
          <w:r w:rsidRPr="00BF4184">
            <w:t>Row Head</w:t>
          </w:r>
        </w:p>
      </w:docPartBody>
    </w:docPart>
    <w:docPart>
      <w:docPartPr>
        <w:name w:val="453D40163B764CAB8FB2B4186C302D30"/>
        <w:category>
          <w:name w:val="General"/>
          <w:gallery w:val="placeholder"/>
        </w:category>
        <w:types>
          <w:type w:val="bbPlcHdr"/>
        </w:types>
        <w:behaviors>
          <w:behavior w:val="content"/>
        </w:behaviors>
        <w:guid w:val="{01B60CA9-E06F-4D3F-ACA3-3EC8E09156F8}"/>
      </w:docPartPr>
      <w:docPartBody>
        <w:p w:rsidR="00000000" w:rsidRDefault="00DB6E85">
          <w:pPr>
            <w:pStyle w:val="453D40163B764CAB8FB2B4186C302D30"/>
          </w:pPr>
          <w:r w:rsidRPr="00BF4184">
            <w:t>123</w:t>
          </w:r>
        </w:p>
      </w:docPartBody>
    </w:docPart>
    <w:docPart>
      <w:docPartPr>
        <w:name w:val="510944E05D524F2C9DBB0EC362BDCF66"/>
        <w:category>
          <w:name w:val="General"/>
          <w:gallery w:val="placeholder"/>
        </w:category>
        <w:types>
          <w:type w:val="bbPlcHdr"/>
        </w:types>
        <w:behaviors>
          <w:behavior w:val="content"/>
        </w:behaviors>
        <w:guid w:val="{2022EE58-A3E9-418E-8493-ACCBFE75C7F2}"/>
      </w:docPartPr>
      <w:docPartBody>
        <w:p w:rsidR="00000000" w:rsidRDefault="00DB6E85">
          <w:pPr>
            <w:pStyle w:val="510944E05D524F2C9DBB0EC362BDCF66"/>
          </w:pPr>
          <w:r w:rsidRPr="00BF4184">
            <w:t>123</w:t>
          </w:r>
        </w:p>
      </w:docPartBody>
    </w:docPart>
    <w:docPart>
      <w:docPartPr>
        <w:name w:val="037DF39D741C48AB94E2A1118DFC8500"/>
        <w:category>
          <w:name w:val="General"/>
          <w:gallery w:val="placeholder"/>
        </w:category>
        <w:types>
          <w:type w:val="bbPlcHdr"/>
        </w:types>
        <w:behaviors>
          <w:behavior w:val="content"/>
        </w:behaviors>
        <w:guid w:val="{6CDE3797-3F37-496B-90F3-58D63F5DA5B5}"/>
      </w:docPartPr>
      <w:docPartBody>
        <w:p w:rsidR="00000000" w:rsidRDefault="00DB6E85">
          <w:pPr>
            <w:pStyle w:val="037DF39D741C48AB94E2A1118DFC8500"/>
          </w:pPr>
          <w:r w:rsidRPr="00BF4184">
            <w:t>123</w:t>
          </w:r>
        </w:p>
      </w:docPartBody>
    </w:docPart>
    <w:docPart>
      <w:docPartPr>
        <w:name w:val="8DD6CF9E1FA64E149882096171D3A2ED"/>
        <w:category>
          <w:name w:val="General"/>
          <w:gallery w:val="placeholder"/>
        </w:category>
        <w:types>
          <w:type w:val="bbPlcHdr"/>
        </w:types>
        <w:behaviors>
          <w:behavior w:val="content"/>
        </w:behaviors>
        <w:guid w:val="{D3C55196-08A8-4C02-A44A-DAA36C360E4B}"/>
      </w:docPartPr>
      <w:docPartBody>
        <w:p w:rsidR="00000000" w:rsidRDefault="00DB6E85">
          <w:pPr>
            <w:pStyle w:val="8DD6CF9E1FA64E149882096171D3A2ED"/>
          </w:pPr>
          <w:r w:rsidRPr="00BF4184">
            <w:t>123</w:t>
          </w:r>
        </w:p>
      </w:docPartBody>
    </w:docPart>
    <w:docPart>
      <w:docPartPr>
        <w:name w:val="946B6ED8F5924B23869C9FC3EDD001AB"/>
        <w:category>
          <w:name w:val="General"/>
          <w:gallery w:val="placeholder"/>
        </w:category>
        <w:types>
          <w:type w:val="bbPlcHdr"/>
        </w:types>
        <w:behaviors>
          <w:behavior w:val="content"/>
        </w:behaviors>
        <w:guid w:val="{126B5B31-039B-4D49-9639-ED62EEA1D2C0}"/>
      </w:docPartPr>
      <w:docPartBody>
        <w:p w:rsidR="00000000" w:rsidRDefault="00DB6E85">
          <w:pPr>
            <w:pStyle w:val="946B6ED8F5924B23869C9FC3EDD001AB"/>
          </w:pPr>
          <w:r w:rsidRPr="00BF4184">
            <w:t>Row Head</w:t>
          </w:r>
        </w:p>
      </w:docPartBody>
    </w:docPart>
    <w:docPart>
      <w:docPartPr>
        <w:name w:val="C11F851531284477BC7732E638FA81F3"/>
        <w:category>
          <w:name w:val="General"/>
          <w:gallery w:val="placeholder"/>
        </w:category>
        <w:types>
          <w:type w:val="bbPlcHdr"/>
        </w:types>
        <w:behaviors>
          <w:behavior w:val="content"/>
        </w:behaviors>
        <w:guid w:val="{34B5EC5A-BB7B-4AB7-A88B-E939606AEC46}"/>
      </w:docPartPr>
      <w:docPartBody>
        <w:p w:rsidR="00000000" w:rsidRDefault="00DB6E85">
          <w:pPr>
            <w:pStyle w:val="C11F851531284477BC7732E638FA81F3"/>
          </w:pPr>
          <w:r w:rsidRPr="00BF4184">
            <w:t>456</w:t>
          </w:r>
        </w:p>
      </w:docPartBody>
    </w:docPart>
    <w:docPart>
      <w:docPartPr>
        <w:name w:val="70C54124F007402AA7A7F40E43D33BB1"/>
        <w:category>
          <w:name w:val="General"/>
          <w:gallery w:val="placeholder"/>
        </w:category>
        <w:types>
          <w:type w:val="bbPlcHdr"/>
        </w:types>
        <w:behaviors>
          <w:behavior w:val="content"/>
        </w:behaviors>
        <w:guid w:val="{902364EF-F0F6-443A-814D-2B760CC599B7}"/>
      </w:docPartPr>
      <w:docPartBody>
        <w:p w:rsidR="00000000" w:rsidRDefault="00DB6E85">
          <w:pPr>
            <w:pStyle w:val="70C54124F007402AA7A7F40E43D33BB1"/>
          </w:pPr>
          <w:r w:rsidRPr="00BF4184">
            <w:t>456</w:t>
          </w:r>
        </w:p>
      </w:docPartBody>
    </w:docPart>
    <w:docPart>
      <w:docPartPr>
        <w:name w:val="73C65A34071B435F914056248CC94A5D"/>
        <w:category>
          <w:name w:val="General"/>
          <w:gallery w:val="placeholder"/>
        </w:category>
        <w:types>
          <w:type w:val="bbPlcHdr"/>
        </w:types>
        <w:behaviors>
          <w:behavior w:val="content"/>
        </w:behaviors>
        <w:guid w:val="{3497929C-7A43-4010-8DDB-49FCF7E3986C}"/>
      </w:docPartPr>
      <w:docPartBody>
        <w:p w:rsidR="00000000" w:rsidRDefault="00DB6E85">
          <w:pPr>
            <w:pStyle w:val="73C65A34071B435F914056248CC94A5D"/>
          </w:pPr>
          <w:r w:rsidRPr="00BF4184">
            <w:t>456</w:t>
          </w:r>
        </w:p>
      </w:docPartBody>
    </w:docPart>
    <w:docPart>
      <w:docPartPr>
        <w:name w:val="1141F7D1A546425DA667567B1345B894"/>
        <w:category>
          <w:name w:val="General"/>
          <w:gallery w:val="placeholder"/>
        </w:category>
        <w:types>
          <w:type w:val="bbPlcHdr"/>
        </w:types>
        <w:behaviors>
          <w:behavior w:val="content"/>
        </w:behaviors>
        <w:guid w:val="{6E12BE19-CE75-4E1D-952E-37AF1D11AC75}"/>
      </w:docPartPr>
      <w:docPartBody>
        <w:p w:rsidR="00000000" w:rsidRDefault="00DB6E85">
          <w:pPr>
            <w:pStyle w:val="1141F7D1A546425DA667567B1345B894"/>
          </w:pPr>
          <w:r w:rsidRPr="00BF4184">
            <w:t>456</w:t>
          </w:r>
        </w:p>
      </w:docPartBody>
    </w:docPart>
    <w:docPart>
      <w:docPartPr>
        <w:name w:val="4DD8ADA21CDA4A3F87A7F7DC22EB2C68"/>
        <w:category>
          <w:name w:val="General"/>
          <w:gallery w:val="placeholder"/>
        </w:category>
        <w:types>
          <w:type w:val="bbPlcHdr"/>
        </w:types>
        <w:behaviors>
          <w:behavior w:val="content"/>
        </w:behaviors>
        <w:guid w:val="{1294DA4C-6720-4680-BF9B-6657D2A18683}"/>
      </w:docPartPr>
      <w:docPartBody>
        <w:p w:rsidR="00000000" w:rsidRDefault="00DB6E85">
          <w:pPr>
            <w:pStyle w:val="4DD8ADA21CDA4A3F87A7F7DC22EB2C68"/>
          </w:pPr>
          <w:r w:rsidRPr="00BF4184">
            <w:t>Row Head</w:t>
          </w:r>
        </w:p>
      </w:docPartBody>
    </w:docPart>
    <w:docPart>
      <w:docPartPr>
        <w:name w:val="91F521E546FF4E128E47DFA7C2225BD3"/>
        <w:category>
          <w:name w:val="General"/>
          <w:gallery w:val="placeholder"/>
        </w:category>
        <w:types>
          <w:type w:val="bbPlcHdr"/>
        </w:types>
        <w:behaviors>
          <w:behavior w:val="content"/>
        </w:behaviors>
        <w:guid w:val="{1E28A7F5-5CE7-434C-AA3F-BFBE1B8FD5D1}"/>
      </w:docPartPr>
      <w:docPartBody>
        <w:p w:rsidR="00000000" w:rsidRDefault="00DB6E85">
          <w:pPr>
            <w:pStyle w:val="91F521E546FF4E128E47DFA7C2225BD3"/>
          </w:pPr>
          <w:r w:rsidRPr="00BF4184">
            <w:t>789</w:t>
          </w:r>
        </w:p>
      </w:docPartBody>
    </w:docPart>
    <w:docPart>
      <w:docPartPr>
        <w:name w:val="6EA012AB991C443DBA34052665568230"/>
        <w:category>
          <w:name w:val="General"/>
          <w:gallery w:val="placeholder"/>
        </w:category>
        <w:types>
          <w:type w:val="bbPlcHdr"/>
        </w:types>
        <w:behaviors>
          <w:behavior w:val="content"/>
        </w:behaviors>
        <w:guid w:val="{678A04F9-62ED-4588-83B2-B021324DDC81}"/>
      </w:docPartPr>
      <w:docPartBody>
        <w:p w:rsidR="00000000" w:rsidRDefault="00DB6E85">
          <w:pPr>
            <w:pStyle w:val="6EA012AB991C443DBA34052665568230"/>
          </w:pPr>
          <w:r w:rsidRPr="00BF4184">
            <w:t>789</w:t>
          </w:r>
        </w:p>
      </w:docPartBody>
    </w:docPart>
    <w:docPart>
      <w:docPartPr>
        <w:name w:val="DA1E404204A14239A50199CED79B7D12"/>
        <w:category>
          <w:name w:val="General"/>
          <w:gallery w:val="placeholder"/>
        </w:category>
        <w:types>
          <w:type w:val="bbPlcHdr"/>
        </w:types>
        <w:behaviors>
          <w:behavior w:val="content"/>
        </w:behaviors>
        <w:guid w:val="{BC08259C-574D-48A5-9DD4-3D31110126F4}"/>
      </w:docPartPr>
      <w:docPartBody>
        <w:p w:rsidR="00000000" w:rsidRDefault="00DB6E85">
          <w:pPr>
            <w:pStyle w:val="DA1E404204A14239A50199CED79B7D12"/>
          </w:pPr>
          <w:r w:rsidRPr="00BF4184">
            <w:t>789</w:t>
          </w:r>
        </w:p>
      </w:docPartBody>
    </w:docPart>
    <w:docPart>
      <w:docPartPr>
        <w:name w:val="42C5B3DE9EFA44EDAC0198538F94F1FA"/>
        <w:category>
          <w:name w:val="General"/>
          <w:gallery w:val="placeholder"/>
        </w:category>
        <w:types>
          <w:type w:val="bbPlcHdr"/>
        </w:types>
        <w:behaviors>
          <w:behavior w:val="content"/>
        </w:behaviors>
        <w:guid w:val="{F15974BD-5ADC-4FF0-B601-923DE4CFF5D3}"/>
      </w:docPartPr>
      <w:docPartBody>
        <w:p w:rsidR="00000000" w:rsidRDefault="00DB6E85">
          <w:pPr>
            <w:pStyle w:val="42C5B3DE9EFA44EDAC0198538F94F1FA"/>
          </w:pPr>
          <w:r w:rsidRPr="00BF4184">
            <w:t>789</w:t>
          </w:r>
        </w:p>
      </w:docPartBody>
    </w:docPart>
    <w:docPart>
      <w:docPartPr>
        <w:name w:val="38C41B8347494C518CA1A54BA2D79D9D"/>
        <w:category>
          <w:name w:val="General"/>
          <w:gallery w:val="placeholder"/>
        </w:category>
        <w:types>
          <w:type w:val="bbPlcHdr"/>
        </w:types>
        <w:behaviors>
          <w:behavior w:val="content"/>
        </w:behaviors>
        <w:guid w:val="{C9646D7D-5CB3-4E16-9DF4-C050CEEB4667}"/>
      </w:docPartPr>
      <w:docPartBody>
        <w:p w:rsidR="00000000" w:rsidRDefault="00DB6E85">
          <w:pPr>
            <w:pStyle w:val="38C41B8347494C518CA1A54BA2D79D9D"/>
          </w:pPr>
          <w:r w:rsidRPr="00BF4184">
            <w:t>Row Head</w:t>
          </w:r>
        </w:p>
      </w:docPartBody>
    </w:docPart>
    <w:docPart>
      <w:docPartPr>
        <w:name w:val="BA72C1B225CF49A8909603DBB5AB0048"/>
        <w:category>
          <w:name w:val="General"/>
          <w:gallery w:val="placeholder"/>
        </w:category>
        <w:types>
          <w:type w:val="bbPlcHdr"/>
        </w:types>
        <w:behaviors>
          <w:behavior w:val="content"/>
        </w:behaviors>
        <w:guid w:val="{C386C19A-0887-4CF5-ADDD-F72768CF82F6}"/>
      </w:docPartPr>
      <w:docPartBody>
        <w:p w:rsidR="00000000" w:rsidRDefault="00DB6E85">
          <w:pPr>
            <w:pStyle w:val="BA72C1B225CF49A8909603DBB5AB0048"/>
          </w:pPr>
          <w:r w:rsidRPr="00BF4184">
            <w:t>123</w:t>
          </w:r>
        </w:p>
      </w:docPartBody>
    </w:docPart>
    <w:docPart>
      <w:docPartPr>
        <w:name w:val="B9BF6E6450D94C61962BCC984C836D21"/>
        <w:category>
          <w:name w:val="General"/>
          <w:gallery w:val="placeholder"/>
        </w:category>
        <w:types>
          <w:type w:val="bbPlcHdr"/>
        </w:types>
        <w:behaviors>
          <w:behavior w:val="content"/>
        </w:behaviors>
        <w:guid w:val="{DC72C02F-AEA5-4F14-90CC-640E7C70E09B}"/>
      </w:docPartPr>
      <w:docPartBody>
        <w:p w:rsidR="00000000" w:rsidRDefault="00DB6E85">
          <w:pPr>
            <w:pStyle w:val="B9BF6E6450D94C61962BCC984C836D21"/>
          </w:pPr>
          <w:r w:rsidRPr="00BF4184">
            <w:t>123</w:t>
          </w:r>
        </w:p>
      </w:docPartBody>
    </w:docPart>
    <w:docPart>
      <w:docPartPr>
        <w:name w:val="564DE9B2B3E44B738E7E19EC4458468A"/>
        <w:category>
          <w:name w:val="General"/>
          <w:gallery w:val="placeholder"/>
        </w:category>
        <w:types>
          <w:type w:val="bbPlcHdr"/>
        </w:types>
        <w:behaviors>
          <w:behavior w:val="content"/>
        </w:behaviors>
        <w:guid w:val="{410C9996-157C-4B3B-9097-7E2DC6F29ED2}"/>
      </w:docPartPr>
      <w:docPartBody>
        <w:p w:rsidR="00000000" w:rsidRDefault="00DB6E85">
          <w:pPr>
            <w:pStyle w:val="564DE9B2B3E44B738E7E19EC4458468A"/>
          </w:pPr>
          <w:r w:rsidRPr="00BF4184">
            <w:t>123</w:t>
          </w:r>
        </w:p>
      </w:docPartBody>
    </w:docPart>
    <w:docPart>
      <w:docPartPr>
        <w:name w:val="7AA2C53CA3D54F41A8095A2F0121609E"/>
        <w:category>
          <w:name w:val="General"/>
          <w:gallery w:val="placeholder"/>
        </w:category>
        <w:types>
          <w:type w:val="bbPlcHdr"/>
        </w:types>
        <w:behaviors>
          <w:behavior w:val="content"/>
        </w:behaviors>
        <w:guid w:val="{C8172523-3803-4D6F-AFA9-01AFB617862D}"/>
      </w:docPartPr>
      <w:docPartBody>
        <w:p w:rsidR="00000000" w:rsidRDefault="00DB6E85">
          <w:pPr>
            <w:pStyle w:val="7AA2C53CA3D54F41A8095A2F0121609E"/>
          </w:pPr>
          <w:r w:rsidRPr="00BF4184">
            <w:t>123</w:t>
          </w:r>
        </w:p>
      </w:docPartBody>
    </w:docPart>
    <w:docPart>
      <w:docPartPr>
        <w:name w:val="5DE264BAA6A946B4BFF408B5E3AC488A"/>
        <w:category>
          <w:name w:val="General"/>
          <w:gallery w:val="placeholder"/>
        </w:category>
        <w:types>
          <w:type w:val="bbPlcHdr"/>
        </w:types>
        <w:behaviors>
          <w:behavior w:val="content"/>
        </w:behaviors>
        <w:guid w:val="{8343BD07-CDD9-407B-B606-DCAF6DD4C95A}"/>
      </w:docPartPr>
      <w:docPartBody>
        <w:p w:rsidR="00000000" w:rsidRDefault="00DB6E85">
          <w:pPr>
            <w:pStyle w:val="5DE264BAA6A946B4BFF408B5E3AC488A"/>
          </w:pPr>
          <w:r w:rsidRPr="00BF4184">
            <w:t>Row Head</w:t>
          </w:r>
        </w:p>
      </w:docPartBody>
    </w:docPart>
    <w:docPart>
      <w:docPartPr>
        <w:name w:val="705216AC8CDD4F0A98E18CD540CC414E"/>
        <w:category>
          <w:name w:val="General"/>
          <w:gallery w:val="placeholder"/>
        </w:category>
        <w:types>
          <w:type w:val="bbPlcHdr"/>
        </w:types>
        <w:behaviors>
          <w:behavior w:val="content"/>
        </w:behaviors>
        <w:guid w:val="{7020CAFE-9828-467B-AFCE-1CB51CD56B8E}"/>
      </w:docPartPr>
      <w:docPartBody>
        <w:p w:rsidR="00000000" w:rsidRDefault="00DB6E85">
          <w:pPr>
            <w:pStyle w:val="705216AC8CDD4F0A98E18CD540CC414E"/>
          </w:pPr>
          <w:r w:rsidRPr="00BF4184">
            <w:t>456</w:t>
          </w:r>
        </w:p>
      </w:docPartBody>
    </w:docPart>
    <w:docPart>
      <w:docPartPr>
        <w:name w:val="D27B7106D8AA4AEE9F26BEDDED457837"/>
        <w:category>
          <w:name w:val="General"/>
          <w:gallery w:val="placeholder"/>
        </w:category>
        <w:types>
          <w:type w:val="bbPlcHdr"/>
        </w:types>
        <w:behaviors>
          <w:behavior w:val="content"/>
        </w:behaviors>
        <w:guid w:val="{34B642F8-9748-422B-8812-A86039C8D32B}"/>
      </w:docPartPr>
      <w:docPartBody>
        <w:p w:rsidR="00000000" w:rsidRDefault="00DB6E85">
          <w:pPr>
            <w:pStyle w:val="D27B7106D8AA4AEE9F26BEDDED457837"/>
          </w:pPr>
          <w:r w:rsidRPr="00BF4184">
            <w:t>456</w:t>
          </w:r>
        </w:p>
      </w:docPartBody>
    </w:docPart>
    <w:docPart>
      <w:docPartPr>
        <w:name w:val="689A2D631E564023ACDF41F7172A92B7"/>
        <w:category>
          <w:name w:val="General"/>
          <w:gallery w:val="placeholder"/>
        </w:category>
        <w:types>
          <w:type w:val="bbPlcHdr"/>
        </w:types>
        <w:behaviors>
          <w:behavior w:val="content"/>
        </w:behaviors>
        <w:guid w:val="{C6010AD4-AAF9-46E9-9A58-F1EA8DBCA78B}"/>
      </w:docPartPr>
      <w:docPartBody>
        <w:p w:rsidR="00000000" w:rsidRDefault="00DB6E85">
          <w:pPr>
            <w:pStyle w:val="689A2D631E564023ACDF41F7172A92B7"/>
          </w:pPr>
          <w:r w:rsidRPr="00BF4184">
            <w:t>456</w:t>
          </w:r>
        </w:p>
      </w:docPartBody>
    </w:docPart>
    <w:docPart>
      <w:docPartPr>
        <w:name w:val="E6B4DB3C656C4769AF119AFBE95C5B7B"/>
        <w:category>
          <w:name w:val="General"/>
          <w:gallery w:val="placeholder"/>
        </w:category>
        <w:types>
          <w:type w:val="bbPlcHdr"/>
        </w:types>
        <w:behaviors>
          <w:behavior w:val="content"/>
        </w:behaviors>
        <w:guid w:val="{F6A49B01-326D-41B3-8BB4-CB49EEA1B668}"/>
      </w:docPartPr>
      <w:docPartBody>
        <w:p w:rsidR="00000000" w:rsidRDefault="00DB6E85">
          <w:pPr>
            <w:pStyle w:val="E6B4DB3C656C4769AF119AFBE95C5B7B"/>
          </w:pPr>
          <w:r w:rsidRPr="00BF4184">
            <w:t>456</w:t>
          </w:r>
        </w:p>
      </w:docPartBody>
    </w:docPart>
    <w:docPart>
      <w:docPartPr>
        <w:name w:val="357983AF09554C828E8E476EC2324F87"/>
        <w:category>
          <w:name w:val="General"/>
          <w:gallery w:val="placeholder"/>
        </w:category>
        <w:types>
          <w:type w:val="bbPlcHdr"/>
        </w:types>
        <w:behaviors>
          <w:behavior w:val="content"/>
        </w:behaviors>
        <w:guid w:val="{C6A593E6-901F-4AB0-B07C-E391A151D6B6}"/>
      </w:docPartPr>
      <w:docPartBody>
        <w:p w:rsidR="00000000" w:rsidRDefault="00DB6E85">
          <w:pPr>
            <w:pStyle w:val="357983AF09554C828E8E476EC2324F87"/>
          </w:pPr>
          <w:r w:rsidRPr="00BF4184">
            <w:t>Row Head</w:t>
          </w:r>
        </w:p>
      </w:docPartBody>
    </w:docPart>
    <w:docPart>
      <w:docPartPr>
        <w:name w:val="454ABB930F8848F6A688AE29099254CB"/>
        <w:category>
          <w:name w:val="General"/>
          <w:gallery w:val="placeholder"/>
        </w:category>
        <w:types>
          <w:type w:val="bbPlcHdr"/>
        </w:types>
        <w:behaviors>
          <w:behavior w:val="content"/>
        </w:behaviors>
        <w:guid w:val="{411E4554-718D-4F65-A7E9-19DA21DF454E}"/>
      </w:docPartPr>
      <w:docPartBody>
        <w:p w:rsidR="00000000" w:rsidRDefault="00DB6E85">
          <w:pPr>
            <w:pStyle w:val="454ABB930F8848F6A688AE29099254CB"/>
          </w:pPr>
          <w:r w:rsidRPr="00BF4184">
            <w:t>789</w:t>
          </w:r>
        </w:p>
      </w:docPartBody>
    </w:docPart>
    <w:docPart>
      <w:docPartPr>
        <w:name w:val="47012F38E9EA4871B7AA6C5E41B81B46"/>
        <w:category>
          <w:name w:val="General"/>
          <w:gallery w:val="placeholder"/>
        </w:category>
        <w:types>
          <w:type w:val="bbPlcHdr"/>
        </w:types>
        <w:behaviors>
          <w:behavior w:val="content"/>
        </w:behaviors>
        <w:guid w:val="{998BB496-2ACD-437A-A57F-8A90D36D3987}"/>
      </w:docPartPr>
      <w:docPartBody>
        <w:p w:rsidR="00000000" w:rsidRDefault="00DB6E85">
          <w:pPr>
            <w:pStyle w:val="47012F38E9EA4871B7AA6C5E41B81B46"/>
          </w:pPr>
          <w:r w:rsidRPr="00BF4184">
            <w:t>789</w:t>
          </w:r>
        </w:p>
      </w:docPartBody>
    </w:docPart>
    <w:docPart>
      <w:docPartPr>
        <w:name w:val="A55B02C916A94AB7A945553E3AA05D94"/>
        <w:category>
          <w:name w:val="General"/>
          <w:gallery w:val="placeholder"/>
        </w:category>
        <w:types>
          <w:type w:val="bbPlcHdr"/>
        </w:types>
        <w:behaviors>
          <w:behavior w:val="content"/>
        </w:behaviors>
        <w:guid w:val="{81A7106D-7E5E-486A-A6C0-D8D7B29136A0}"/>
      </w:docPartPr>
      <w:docPartBody>
        <w:p w:rsidR="00000000" w:rsidRDefault="00DB6E85">
          <w:pPr>
            <w:pStyle w:val="A55B02C916A94AB7A945553E3AA05D94"/>
          </w:pPr>
          <w:r w:rsidRPr="00BF4184">
            <w:t>789</w:t>
          </w:r>
        </w:p>
      </w:docPartBody>
    </w:docPart>
    <w:docPart>
      <w:docPartPr>
        <w:name w:val="82236BB74AA54115A1740661851DC1BE"/>
        <w:category>
          <w:name w:val="General"/>
          <w:gallery w:val="placeholder"/>
        </w:category>
        <w:types>
          <w:type w:val="bbPlcHdr"/>
        </w:types>
        <w:behaviors>
          <w:behavior w:val="content"/>
        </w:behaviors>
        <w:guid w:val="{B62BA364-A388-41E2-8CFF-F3B8EF3D10DC}"/>
      </w:docPartPr>
      <w:docPartBody>
        <w:p w:rsidR="00000000" w:rsidRDefault="00DB6E85">
          <w:pPr>
            <w:pStyle w:val="82236BB74AA54115A1740661851DC1BE"/>
          </w:pPr>
          <w:r w:rsidRPr="00BF4184">
            <w:t>789</w:t>
          </w:r>
        </w:p>
      </w:docPartBody>
    </w:docPart>
    <w:docPart>
      <w:docPartPr>
        <w:name w:val="5052E3F5B9B943E28BAF2A7887024327"/>
        <w:category>
          <w:name w:val="General"/>
          <w:gallery w:val="placeholder"/>
        </w:category>
        <w:types>
          <w:type w:val="bbPlcHdr"/>
        </w:types>
        <w:behaviors>
          <w:behavior w:val="content"/>
        </w:behaviors>
        <w:guid w:val="{011638E3-D8C0-4D0D-8813-2FB502EEFDF5}"/>
      </w:docPartPr>
      <w:docPartBody>
        <w:p w:rsidR="00000000" w:rsidRDefault="00DB6E85">
          <w:pPr>
            <w:pStyle w:val="5052E3F5B9B943E28BAF2A7887024327"/>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149459C6EF024F2FAFCBA241E36A585A"/>
        <w:category>
          <w:name w:val="General"/>
          <w:gallery w:val="placeholder"/>
        </w:category>
        <w:types>
          <w:type w:val="bbPlcHdr"/>
        </w:types>
        <w:behaviors>
          <w:behavior w:val="content"/>
        </w:behaviors>
        <w:guid w:val="{9EEE9D16-5833-44F9-BFCE-3F61DF991580}"/>
      </w:docPartPr>
      <w:docPartBody>
        <w:p w:rsidR="00000000" w:rsidRDefault="00DB6E85">
          <w:pPr>
            <w:pStyle w:val="149459C6EF024F2FAFCBA241E36A585A"/>
          </w:pPr>
          <w:r w:rsidRPr="005D3A03">
            <w:t>Figures title:</w:t>
          </w:r>
        </w:p>
      </w:docPartBody>
    </w:docPart>
    <w:docPart>
      <w:docPartPr>
        <w:name w:val="D594D782D5B04DF9A88A7E4D3333711D"/>
        <w:category>
          <w:name w:val="General"/>
          <w:gallery w:val="placeholder"/>
        </w:category>
        <w:types>
          <w:type w:val="bbPlcHdr"/>
        </w:types>
        <w:behaviors>
          <w:behavior w:val="content"/>
        </w:behaviors>
        <w:guid w:val="{C60B8272-30D0-4474-AA74-4EA6525A3DD0}"/>
      </w:docPartPr>
      <w:docPartBody>
        <w:p w:rsidR="00000000" w:rsidRDefault="00DB6E85">
          <w:pPr>
            <w:pStyle w:val="D594D782D5B04DF9A88A7E4D3333711D"/>
          </w:pPr>
          <w:r>
            <w:t>[Include all figures in their own section, f</w:t>
          </w:r>
          <w:r>
            <w:t>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85"/>
    <w:rsid w:val="00DB6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E73595BCCD42CF96D4E7A7FD2BBF47">
    <w:name w:val="9DE73595BCCD42CF96D4E7A7FD2BBF47"/>
  </w:style>
  <w:style w:type="paragraph" w:customStyle="1" w:styleId="1A0FD3F56BB24A9ABDCE00659914DB8E">
    <w:name w:val="1A0FD3F56BB24A9ABDCE00659914DB8E"/>
  </w:style>
  <w:style w:type="paragraph" w:customStyle="1" w:styleId="9C6D2F2D3AA24C23BC5C05821F9F219D">
    <w:name w:val="9C6D2F2D3AA24C23BC5C05821F9F219D"/>
  </w:style>
  <w:style w:type="paragraph" w:customStyle="1" w:styleId="5876369229984A41B0A6BDC2357B45C8">
    <w:name w:val="5876369229984A41B0A6BDC2357B45C8"/>
  </w:style>
  <w:style w:type="paragraph" w:customStyle="1" w:styleId="FAE96138510043AA93481394A4158081">
    <w:name w:val="FAE96138510043AA93481394A4158081"/>
  </w:style>
  <w:style w:type="paragraph" w:customStyle="1" w:styleId="AF02D32854044BAD8AEBAD55C9BB3B35">
    <w:name w:val="AF02D32854044BAD8AEBAD55C9BB3B35"/>
  </w:style>
  <w:style w:type="character" w:styleId="Emphasis">
    <w:name w:val="Emphasis"/>
    <w:basedOn w:val="DefaultParagraphFont"/>
    <w:uiPriority w:val="4"/>
    <w:unhideWhenUsed/>
    <w:qFormat/>
    <w:rPr>
      <w:i/>
      <w:iCs/>
    </w:rPr>
  </w:style>
  <w:style w:type="paragraph" w:customStyle="1" w:styleId="022033F7C6DD4AA485DEA942F244FE88">
    <w:name w:val="022033F7C6DD4AA485DEA942F244FE88"/>
  </w:style>
  <w:style w:type="paragraph" w:customStyle="1" w:styleId="AE9603A2CC5241D393F8B6561E5D3BB8">
    <w:name w:val="AE9603A2CC5241D393F8B6561E5D3BB8"/>
  </w:style>
  <w:style w:type="paragraph" w:customStyle="1" w:styleId="0AD82F145EAE4212BB25B577AF9073F0">
    <w:name w:val="0AD82F145EAE4212BB25B577AF9073F0"/>
  </w:style>
  <w:style w:type="paragraph" w:customStyle="1" w:styleId="67FA671DC0F0477DB4896586C1FDD481">
    <w:name w:val="67FA671DC0F0477DB4896586C1FDD481"/>
  </w:style>
  <w:style w:type="paragraph" w:customStyle="1" w:styleId="1DA30CCFA0CB477AAF01B0665801E1F5">
    <w:name w:val="1DA30CCFA0CB477AAF01B0665801E1F5"/>
  </w:style>
  <w:style w:type="paragraph" w:customStyle="1" w:styleId="9B484FB42497499C9CEB69D077BBB4BD">
    <w:name w:val="9B484FB42497499C9CEB69D077BBB4BD"/>
  </w:style>
  <w:style w:type="paragraph" w:customStyle="1" w:styleId="EC5BC373042D417989F5FDA59C011FBA">
    <w:name w:val="EC5BC373042D417989F5FDA59C011FBA"/>
  </w:style>
  <w:style w:type="paragraph" w:customStyle="1" w:styleId="94E054A5F80D474E92E0E47DA6BCE970">
    <w:name w:val="94E054A5F80D474E92E0E47DA6BCE970"/>
  </w:style>
  <w:style w:type="paragraph" w:customStyle="1" w:styleId="13DFA00FD4964F6C800F43D105F4BCD1">
    <w:name w:val="13DFA00FD4964F6C800F43D105F4BCD1"/>
  </w:style>
  <w:style w:type="paragraph" w:customStyle="1" w:styleId="479A8CE5880E4CFAAC2FC5CB002B22B3">
    <w:name w:val="479A8CE5880E4CFAAC2FC5CB002B22B3"/>
  </w:style>
  <w:style w:type="paragraph" w:customStyle="1" w:styleId="2F16ACD809194F05847B3702820D9806">
    <w:name w:val="2F16ACD809194F05847B3702820D9806"/>
  </w:style>
  <w:style w:type="paragraph" w:customStyle="1" w:styleId="8E2E75CDE3544383A61B609C297D889B">
    <w:name w:val="8E2E75CDE3544383A61B609C297D889B"/>
  </w:style>
  <w:style w:type="paragraph" w:customStyle="1" w:styleId="2C2F6D20B0EC446BB3041FF2B9D008A3">
    <w:name w:val="2C2F6D20B0EC446BB3041FF2B9D008A3"/>
  </w:style>
  <w:style w:type="paragraph" w:customStyle="1" w:styleId="812E2ABCD9ED4FF382C585E4EB895CD4">
    <w:name w:val="812E2ABCD9ED4FF382C585E4EB895CD4"/>
  </w:style>
  <w:style w:type="paragraph" w:customStyle="1" w:styleId="53D7CE99D4BC4E35AE08AC980C3AC60E">
    <w:name w:val="53D7CE99D4BC4E35AE08AC980C3AC60E"/>
  </w:style>
  <w:style w:type="paragraph" w:customStyle="1" w:styleId="D3C57523B7E64D9C85F0C55776A3DCE7">
    <w:name w:val="D3C57523B7E64D9C85F0C55776A3DCE7"/>
  </w:style>
  <w:style w:type="paragraph" w:customStyle="1" w:styleId="884CC8159DAD454C927EB793AA7757E8">
    <w:name w:val="884CC8159DAD454C927EB793AA7757E8"/>
  </w:style>
  <w:style w:type="paragraph" w:customStyle="1" w:styleId="F73E2C0447F0413DA8B93886564D0FFA">
    <w:name w:val="F73E2C0447F0413DA8B93886564D0FFA"/>
  </w:style>
  <w:style w:type="paragraph" w:customStyle="1" w:styleId="114478F7CAC044009FD3F9AC74492EC7">
    <w:name w:val="114478F7CAC044009FD3F9AC74492EC7"/>
  </w:style>
  <w:style w:type="paragraph" w:customStyle="1" w:styleId="5BC3C7B9C3D349E8AFB6558FE0F2006B">
    <w:name w:val="5BC3C7B9C3D349E8AFB6558FE0F2006B"/>
  </w:style>
  <w:style w:type="paragraph" w:customStyle="1" w:styleId="2072F130376F4A59BD11801988F9B414">
    <w:name w:val="2072F130376F4A59BD11801988F9B414"/>
  </w:style>
  <w:style w:type="paragraph" w:customStyle="1" w:styleId="1D8BA1E098644060A073E0371C313482">
    <w:name w:val="1D8BA1E098644060A073E0371C313482"/>
  </w:style>
  <w:style w:type="paragraph" w:customStyle="1" w:styleId="0728D0790348466D9270161A959ABE50">
    <w:name w:val="0728D0790348466D9270161A959ABE50"/>
  </w:style>
  <w:style w:type="paragraph" w:customStyle="1" w:styleId="90BA656E6CB74DC38D48CDD4BEBDEE21">
    <w:name w:val="90BA656E6CB74DC38D48CDD4BEBDEE21"/>
  </w:style>
  <w:style w:type="paragraph" w:customStyle="1" w:styleId="7DDF06A13145419F9A1073B36F1C02A0">
    <w:name w:val="7DDF06A13145419F9A1073B36F1C02A0"/>
  </w:style>
  <w:style w:type="paragraph" w:customStyle="1" w:styleId="453D40163B764CAB8FB2B4186C302D30">
    <w:name w:val="453D40163B764CAB8FB2B4186C302D30"/>
  </w:style>
  <w:style w:type="paragraph" w:customStyle="1" w:styleId="510944E05D524F2C9DBB0EC362BDCF66">
    <w:name w:val="510944E05D524F2C9DBB0EC362BDCF66"/>
  </w:style>
  <w:style w:type="paragraph" w:customStyle="1" w:styleId="037DF39D741C48AB94E2A1118DFC8500">
    <w:name w:val="037DF39D741C48AB94E2A1118DFC8500"/>
  </w:style>
  <w:style w:type="paragraph" w:customStyle="1" w:styleId="8DD6CF9E1FA64E149882096171D3A2ED">
    <w:name w:val="8DD6CF9E1FA64E149882096171D3A2ED"/>
  </w:style>
  <w:style w:type="paragraph" w:customStyle="1" w:styleId="946B6ED8F5924B23869C9FC3EDD001AB">
    <w:name w:val="946B6ED8F5924B23869C9FC3EDD001AB"/>
  </w:style>
  <w:style w:type="paragraph" w:customStyle="1" w:styleId="C11F851531284477BC7732E638FA81F3">
    <w:name w:val="C11F851531284477BC7732E638FA81F3"/>
  </w:style>
  <w:style w:type="paragraph" w:customStyle="1" w:styleId="70C54124F007402AA7A7F40E43D33BB1">
    <w:name w:val="70C54124F007402AA7A7F40E43D33BB1"/>
  </w:style>
  <w:style w:type="paragraph" w:customStyle="1" w:styleId="73C65A34071B435F914056248CC94A5D">
    <w:name w:val="73C65A34071B435F914056248CC94A5D"/>
  </w:style>
  <w:style w:type="paragraph" w:customStyle="1" w:styleId="1141F7D1A546425DA667567B1345B894">
    <w:name w:val="1141F7D1A546425DA667567B1345B894"/>
  </w:style>
  <w:style w:type="paragraph" w:customStyle="1" w:styleId="4DD8ADA21CDA4A3F87A7F7DC22EB2C68">
    <w:name w:val="4DD8ADA21CDA4A3F87A7F7DC22EB2C68"/>
  </w:style>
  <w:style w:type="paragraph" w:customStyle="1" w:styleId="91F521E546FF4E128E47DFA7C2225BD3">
    <w:name w:val="91F521E546FF4E128E47DFA7C2225BD3"/>
  </w:style>
  <w:style w:type="paragraph" w:customStyle="1" w:styleId="6EA012AB991C443DBA34052665568230">
    <w:name w:val="6EA012AB991C443DBA34052665568230"/>
  </w:style>
  <w:style w:type="paragraph" w:customStyle="1" w:styleId="DA1E404204A14239A50199CED79B7D12">
    <w:name w:val="DA1E404204A14239A50199CED79B7D12"/>
  </w:style>
  <w:style w:type="paragraph" w:customStyle="1" w:styleId="42C5B3DE9EFA44EDAC0198538F94F1FA">
    <w:name w:val="42C5B3DE9EFA44EDAC0198538F94F1FA"/>
  </w:style>
  <w:style w:type="paragraph" w:customStyle="1" w:styleId="38C41B8347494C518CA1A54BA2D79D9D">
    <w:name w:val="38C41B8347494C518CA1A54BA2D79D9D"/>
  </w:style>
  <w:style w:type="paragraph" w:customStyle="1" w:styleId="BA72C1B225CF49A8909603DBB5AB0048">
    <w:name w:val="BA72C1B225CF49A8909603DBB5AB0048"/>
  </w:style>
  <w:style w:type="paragraph" w:customStyle="1" w:styleId="B9BF6E6450D94C61962BCC984C836D21">
    <w:name w:val="B9BF6E6450D94C61962BCC984C836D21"/>
  </w:style>
  <w:style w:type="paragraph" w:customStyle="1" w:styleId="564DE9B2B3E44B738E7E19EC4458468A">
    <w:name w:val="564DE9B2B3E44B738E7E19EC4458468A"/>
  </w:style>
  <w:style w:type="paragraph" w:customStyle="1" w:styleId="7AA2C53CA3D54F41A8095A2F0121609E">
    <w:name w:val="7AA2C53CA3D54F41A8095A2F0121609E"/>
  </w:style>
  <w:style w:type="paragraph" w:customStyle="1" w:styleId="5DE264BAA6A946B4BFF408B5E3AC488A">
    <w:name w:val="5DE264BAA6A946B4BFF408B5E3AC488A"/>
  </w:style>
  <w:style w:type="paragraph" w:customStyle="1" w:styleId="705216AC8CDD4F0A98E18CD540CC414E">
    <w:name w:val="705216AC8CDD4F0A98E18CD540CC414E"/>
  </w:style>
  <w:style w:type="paragraph" w:customStyle="1" w:styleId="D27B7106D8AA4AEE9F26BEDDED457837">
    <w:name w:val="D27B7106D8AA4AEE9F26BEDDED457837"/>
  </w:style>
  <w:style w:type="paragraph" w:customStyle="1" w:styleId="689A2D631E564023ACDF41F7172A92B7">
    <w:name w:val="689A2D631E564023ACDF41F7172A92B7"/>
  </w:style>
  <w:style w:type="paragraph" w:customStyle="1" w:styleId="E6B4DB3C656C4769AF119AFBE95C5B7B">
    <w:name w:val="E6B4DB3C656C4769AF119AFBE95C5B7B"/>
  </w:style>
  <w:style w:type="paragraph" w:customStyle="1" w:styleId="357983AF09554C828E8E476EC2324F87">
    <w:name w:val="357983AF09554C828E8E476EC2324F87"/>
  </w:style>
  <w:style w:type="paragraph" w:customStyle="1" w:styleId="454ABB930F8848F6A688AE29099254CB">
    <w:name w:val="454ABB930F8848F6A688AE29099254CB"/>
  </w:style>
  <w:style w:type="paragraph" w:customStyle="1" w:styleId="47012F38E9EA4871B7AA6C5E41B81B46">
    <w:name w:val="47012F38E9EA4871B7AA6C5E41B81B46"/>
  </w:style>
  <w:style w:type="paragraph" w:customStyle="1" w:styleId="A55B02C916A94AB7A945553E3AA05D94">
    <w:name w:val="A55B02C916A94AB7A945553E3AA05D94"/>
  </w:style>
  <w:style w:type="paragraph" w:customStyle="1" w:styleId="82236BB74AA54115A1740661851DC1BE">
    <w:name w:val="82236BB74AA54115A1740661851DC1BE"/>
  </w:style>
  <w:style w:type="paragraph" w:customStyle="1" w:styleId="5052E3F5B9B943E28BAF2A7887024327">
    <w:name w:val="5052E3F5B9B943E28BAF2A7887024327"/>
  </w:style>
  <w:style w:type="paragraph" w:customStyle="1" w:styleId="149459C6EF024F2FAFCBA241E36A585A">
    <w:name w:val="149459C6EF024F2FAFCBA241E36A585A"/>
  </w:style>
  <w:style w:type="paragraph" w:customStyle="1" w:styleId="D594D782D5B04DF9A88A7E4D3333711D">
    <w:name w:val="D594D782D5B04DF9A88A7E4D33337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237F4FEE-E629-4367-A73F-25258FD9D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255</TotalTime>
  <Pages>8</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Interference Model for Change Detection Task</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 Model for Change Detection Task</dc:title>
  <dc:subject/>
  <dc:creator>Hsuan-Yu Lin</dc:creator>
  <cp:keywords/>
  <dc:description/>
  <cp:lastModifiedBy>Hsuan-Yu Lin</cp:lastModifiedBy>
  <cp:revision>26</cp:revision>
  <dcterms:created xsi:type="dcterms:W3CDTF">2018-05-02T10:27:00Z</dcterms:created>
  <dcterms:modified xsi:type="dcterms:W3CDTF">2018-05-02T15:13:00Z</dcterms:modified>
</cp:coreProperties>
</file>